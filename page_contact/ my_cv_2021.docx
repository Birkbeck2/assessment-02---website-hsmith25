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7A0EBDC4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5BEBCEE79649FE4B9E9F8B3F9A105E6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7CDD396" w14:textId="77777777" w:rsidR="00B93310" w:rsidRPr="005152F2" w:rsidRDefault="00135569" w:rsidP="003856C9">
                <w:pPr>
                  <w:pStyle w:val="Heading1"/>
                </w:pPr>
                <w:r>
                  <w:t>Henry smith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53BB0C3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E3AE04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BD6450C" wp14:editId="6623DAC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96D0F1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E20730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9D15115" w14:textId="77777777" w:rsidR="00441EB9" w:rsidRDefault="00135569" w:rsidP="00441EB9">
                  <w:pPr>
                    <w:pStyle w:val="Heading3"/>
                  </w:pPr>
                  <w:r>
                    <w:t>smith94henry@gmail.com</w:t>
                  </w:r>
                </w:p>
              </w:tc>
            </w:tr>
            <w:tr w:rsidR="00441EB9" w:rsidRPr="005152F2" w14:paraId="7B1AB59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EAFDE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88D53EC" wp14:editId="30D944B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BF876A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348011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AB66B87" w14:textId="77777777" w:rsidR="00441EB9" w:rsidRDefault="00135569" w:rsidP="00441EB9">
                  <w:pPr>
                    <w:pStyle w:val="Heading3"/>
                  </w:pPr>
                  <w:r>
                    <w:t>07791771643</w:t>
                  </w:r>
                </w:p>
              </w:tc>
            </w:tr>
            <w:tr w:rsidR="00441EB9" w:rsidRPr="005152F2" w14:paraId="0867B01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C5DE00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A2E4BB2" wp14:editId="7D1AA102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079F945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9FCB4C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CDAB2B4" w14:textId="77777777" w:rsidR="00135569" w:rsidRPr="00135569" w:rsidRDefault="00761BBA" w:rsidP="00135569">
                  <w:pPr>
                    <w:pStyle w:val="Heading3"/>
                    <w:rPr>
                      <w:lang w:val="en-GB"/>
                    </w:rPr>
                  </w:pPr>
                  <w:hyperlink r:id="rId8" w:history="1">
                    <w:r w:rsidR="00135569" w:rsidRPr="00135569">
                      <w:rPr>
                        <w:rStyle w:val="Hyperlink"/>
                        <w:lang w:val="en-GB"/>
                      </w:rPr>
                      <w:t>www.linkedin.com/in/smith94henry/</w:t>
                    </w:r>
                  </w:hyperlink>
                </w:p>
                <w:p w14:paraId="3D066926" w14:textId="77777777"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14:paraId="6B81D1F9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EAF9480" w14:textId="77777777" w:rsidR="00441EB9" w:rsidRDefault="00761BBA" w:rsidP="00441EB9">
                  <w:pPr>
                    <w:pStyle w:val="Heading3"/>
                  </w:pPr>
                  <w:hyperlink r:id="rId9" w:history="1">
                    <w:r w:rsidR="00135569" w:rsidRPr="00280C48">
                      <w:rPr>
                        <w:rStyle w:val="Hyperlink"/>
                      </w:rPr>
                      <w:t>https://vt.co/author/henry</w:t>
                    </w:r>
                  </w:hyperlink>
                </w:p>
                <w:p w14:paraId="20E0CF6A" w14:textId="77777777" w:rsidR="00135569" w:rsidRPr="00135569" w:rsidRDefault="00761BBA" w:rsidP="00135569">
                  <w:pPr>
                    <w:pStyle w:val="Heading3"/>
                  </w:pPr>
                  <w:hyperlink r:id="rId10" w:history="1">
                    <w:r w:rsidR="00135569" w:rsidRPr="00280C48">
                      <w:rPr>
                        <w:rStyle w:val="Hyperlink"/>
                      </w:rPr>
                      <w:t>https://smith94henry.myportfolio.com</w:t>
                    </w:r>
                  </w:hyperlink>
                </w:p>
              </w:tc>
            </w:tr>
            <w:tr w:rsidR="005A7E57" w:rsidRPr="005152F2" w14:paraId="529B705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E612DB2" w14:textId="77777777" w:rsidR="002C77B9" w:rsidRDefault="00761BB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FB9427B919D7749845C652CB313D6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212309C4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19FD685" wp14:editId="6BF56B7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3890C20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3A60AB" w14:textId="77777777" w:rsidR="005A7E57" w:rsidRDefault="00135569" w:rsidP="00D11C4D">
                  <w:r>
                    <w:t>To use my creative personality and passionate, expressive big idea mentality to make a huge difference on macro and micro levels.</w:t>
                  </w:r>
                </w:p>
              </w:tc>
            </w:tr>
            <w:tr w:rsidR="00463463" w:rsidRPr="005152F2" w14:paraId="19F645D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0327D5F" w14:textId="77777777" w:rsidR="005A7E57" w:rsidRDefault="00761BB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D89D6B58A8DFC4C84D7C8C7D9FDE7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1C007A5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1292C3F" wp14:editId="639334BE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55BAC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961DA08" w14:textId="77777777" w:rsidR="00463463" w:rsidRPr="005152F2" w:rsidRDefault="00135569" w:rsidP="00463463">
                  <w:r>
                    <w:t xml:space="preserve">Coming up with creative ideas, imprinting my personality and passion into projects, setting high standards and </w:t>
                  </w:r>
                  <w:r w:rsidR="00A41567">
                    <w:t xml:space="preserve">driving myself and </w:t>
                  </w:r>
                  <w:r>
                    <w:t xml:space="preserve">others to </w:t>
                  </w:r>
                  <w:r w:rsidR="00A41567">
                    <w:t>work towards</w:t>
                  </w:r>
                  <w:r>
                    <w:t xml:space="preserve"> them</w:t>
                  </w:r>
                </w:p>
              </w:tc>
            </w:tr>
          </w:tbl>
          <w:p w14:paraId="17E30AC6" w14:textId="77777777" w:rsidR="00B93310" w:rsidRPr="005152F2" w:rsidRDefault="00B93310" w:rsidP="003856C9"/>
        </w:tc>
        <w:tc>
          <w:tcPr>
            <w:tcW w:w="723" w:type="dxa"/>
          </w:tcPr>
          <w:p w14:paraId="7C211F73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6219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219"/>
            </w:tblGrid>
            <w:tr w:rsidR="008F6337" w14:paraId="5CE66FD1" w14:textId="77777777" w:rsidTr="00185F44">
              <w:trPr>
                <w:trHeight w:val="4121"/>
              </w:trPr>
              <w:tc>
                <w:tcPr>
                  <w:tcW w:w="621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DC07099" w14:textId="77777777" w:rsidR="008F6337" w:rsidRPr="005152F2" w:rsidRDefault="00761BB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40680F33916564ABC4A7686D9494E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4BD2C491" w14:textId="00D85BA5" w:rsidR="00371CDE" w:rsidRDefault="00371CDE" w:rsidP="002B3890">
                  <w:pPr>
                    <w:pStyle w:val="Heading4"/>
                  </w:pPr>
                  <w:r>
                    <w:t>DIGITAL Content Producer @ Creative Review</w:t>
                  </w:r>
                </w:p>
                <w:p w14:paraId="779344BA" w14:textId="0CB05ECD" w:rsidR="00371CDE" w:rsidRDefault="00371CDE" w:rsidP="00371CDE">
                  <w:r>
                    <w:t>August 2019 – Present</w:t>
                  </w:r>
                </w:p>
                <w:p w14:paraId="653198FD" w14:textId="2E13ACCB" w:rsidR="00371CDE" w:rsidRDefault="00371CDE" w:rsidP="00371CDE">
                  <w:r>
                    <w:t>Uploading magazine articles to the site, forming a social media strategy, creating newsletters. I also oversaw a refresh of CR’s digital design assets (</w:t>
                  </w:r>
                  <w:proofErr w:type="spellStart"/>
                  <w:r>
                    <w:t>eg.</w:t>
                  </w:r>
                  <w:proofErr w:type="spellEnd"/>
                  <w:r>
                    <w:t xml:space="preserve"> social media </w:t>
                  </w:r>
                  <w:r w:rsidR="0062173C">
                    <w:t xml:space="preserve">graphics and newsletter design), introduced a new form of newsletter, </w:t>
                  </w:r>
                  <w:r w:rsidR="00185F44">
                    <w:t>and revamped elements of the CR site. There’s more, but I’m sort of running out of space on this document.</w:t>
                  </w:r>
                </w:p>
                <w:p w14:paraId="7AAC4DC2" w14:textId="425B763E" w:rsidR="008F6337" w:rsidRPr="0043426C" w:rsidRDefault="00135569" w:rsidP="002B3890">
                  <w:pPr>
                    <w:pStyle w:val="Heading4"/>
                  </w:pPr>
                  <w:r>
                    <w:t>Senior social writer @ Jungle Creations</w:t>
                  </w:r>
                </w:p>
                <w:p w14:paraId="3F3003D0" w14:textId="0EFA50E6" w:rsidR="008F6337" w:rsidRPr="005152F2" w:rsidRDefault="00135569" w:rsidP="008F6337">
                  <w:pPr>
                    <w:pStyle w:val="Heading5"/>
                  </w:pPr>
                  <w:r>
                    <w:t xml:space="preserve">August 2016 </w:t>
                  </w:r>
                  <w:r w:rsidR="00371CDE">
                    <w:t>– July 2019</w:t>
                  </w:r>
                </w:p>
                <w:p w14:paraId="300F119D" w14:textId="77777777" w:rsidR="008F6337" w:rsidRDefault="00135569" w:rsidP="008F6337">
                  <w:r>
                    <w:t>Writing, subediting and proofreading articles, social media posts as well as video</w:t>
                  </w:r>
                  <w:r w:rsidR="00A41567">
                    <w:t>s</w:t>
                  </w:r>
                  <w:r>
                    <w:t>; mentoring and managing other writers; delivering high traffic and engagement for a Facebook page with 26 million likes on Facebook.</w:t>
                  </w:r>
                </w:p>
                <w:p w14:paraId="4D237FB6" w14:textId="77777777" w:rsidR="007B2F5C" w:rsidRPr="0043426C" w:rsidRDefault="00135569" w:rsidP="0043426C">
                  <w:pPr>
                    <w:pStyle w:val="Heading4"/>
                  </w:pPr>
                  <w:r>
                    <w:t>Digital marketing @ Challenge Advisory</w:t>
                  </w:r>
                </w:p>
                <w:p w14:paraId="65E7547D" w14:textId="77777777" w:rsidR="007B2F5C" w:rsidRPr="005152F2" w:rsidRDefault="00135569" w:rsidP="007B2F5C">
                  <w:pPr>
                    <w:pStyle w:val="Heading5"/>
                  </w:pPr>
                  <w:r>
                    <w:t>July 2015 – July 2016</w:t>
                  </w:r>
                </w:p>
                <w:p w14:paraId="3E3A47EF" w14:textId="41E49FB7" w:rsidR="0045739F" w:rsidRPr="0045739F" w:rsidRDefault="00135569" w:rsidP="00185F44">
                  <w:r>
                    <w:t>Web design; social media management including Twitter, Facebook and LinkedIn; working with a designer and using Adobe Creative Suite to deliver informative, creative and visually attractive materials</w:t>
                  </w:r>
                  <w:r w:rsidR="00A41567">
                    <w:t>.</w:t>
                  </w:r>
                </w:p>
              </w:tc>
            </w:tr>
            <w:tr w:rsidR="008F6337" w14:paraId="4DF93AC1" w14:textId="77777777" w:rsidTr="00185F44">
              <w:trPr>
                <w:trHeight w:val="3687"/>
              </w:trPr>
              <w:tc>
                <w:tcPr>
                  <w:tcW w:w="621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F5C9685" w14:textId="77777777" w:rsidR="008F6337" w:rsidRPr="005152F2" w:rsidRDefault="00135569" w:rsidP="008F6337">
                  <w:pPr>
                    <w:pStyle w:val="Heading2"/>
                  </w:pPr>
                  <w:r>
                    <w:t>Additional skills</w:t>
                  </w:r>
                </w:p>
                <w:p w14:paraId="6E072DE0" w14:textId="77777777" w:rsidR="008F6337" w:rsidRDefault="00135569" w:rsidP="00135569">
                  <w:pPr>
                    <w:pStyle w:val="Heading5"/>
                  </w:pPr>
                  <w:r>
                    <w:t>Volunteer as a Children’s Writing Mentor at the Ministry of Stories in Hoxton</w:t>
                  </w:r>
                </w:p>
                <w:p w14:paraId="2477E81B" w14:textId="337F1EBF" w:rsidR="00A41567" w:rsidRDefault="00A41567" w:rsidP="00A41567">
                  <w:pPr>
                    <w:pStyle w:val="Heading5"/>
                  </w:pPr>
                  <w:r w:rsidRPr="00A41567">
                    <w:t xml:space="preserve">Proficient in Adobe Creative Suite </w:t>
                  </w:r>
                </w:p>
                <w:p w14:paraId="3189186D" w14:textId="1E01B0B4" w:rsidR="00A41567" w:rsidRDefault="00A41567" w:rsidP="00185F44">
                  <w:pPr>
                    <w:pStyle w:val="Heading5"/>
                  </w:pPr>
                  <w:r w:rsidRPr="00A41567">
                    <w:t xml:space="preserve">Deep experience with working with 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 CMS</w:t>
                  </w:r>
                  <w:r w:rsidR="00185F44">
                    <w:t>,</w:t>
                  </w:r>
                  <w:r w:rsidRPr="00A41567">
                    <w:t xml:space="preserve"> Google Analytics</w:t>
                  </w:r>
                </w:p>
                <w:p w14:paraId="737AED94" w14:textId="77777777" w:rsidR="00F0040C" w:rsidRPr="00F0040C" w:rsidRDefault="00A41567" w:rsidP="00F0040C">
                  <w:pPr>
                    <w:pStyle w:val="Heading5"/>
                  </w:pPr>
                  <w:r>
                    <w:t>Produce a podcast in my spare time where I demonstrate my social media management, Adobe Creative Suite and audio editing skills</w:t>
                  </w:r>
                </w:p>
              </w:tc>
            </w:tr>
            <w:tr w:rsidR="008F6337" w14:paraId="7701A5C2" w14:textId="77777777" w:rsidTr="00185F44">
              <w:trPr>
                <w:trHeight w:val="1126"/>
              </w:trPr>
              <w:tc>
                <w:tcPr>
                  <w:tcW w:w="6219" w:type="dxa"/>
                </w:tcPr>
                <w:p w14:paraId="204E4D8C" w14:textId="77777777" w:rsidR="00A41567" w:rsidRPr="00135569" w:rsidRDefault="00A41567" w:rsidP="00185F44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154102A2" w14:textId="77777777" w:rsidR="008F6337" w:rsidRPr="005152F2" w:rsidRDefault="008F6337" w:rsidP="003856C9"/>
        </w:tc>
      </w:tr>
    </w:tbl>
    <w:p w14:paraId="2292FBE5" w14:textId="77777777" w:rsidR="00E941EF" w:rsidRDefault="00E941EF" w:rsidP="00185F44">
      <w:pPr>
        <w:pStyle w:val="NoSpacing"/>
        <w:jc w:val="both"/>
      </w:pPr>
    </w:p>
    <w:sectPr w:rsidR="00E941EF" w:rsidSect="00FE20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6239" w14:textId="77777777" w:rsidR="00761BBA" w:rsidRDefault="00761BBA" w:rsidP="003856C9">
      <w:pPr>
        <w:spacing w:after="0" w:line="240" w:lineRule="auto"/>
      </w:pPr>
      <w:r>
        <w:separator/>
      </w:r>
    </w:p>
  </w:endnote>
  <w:endnote w:type="continuationSeparator" w:id="0">
    <w:p w14:paraId="2D703089" w14:textId="77777777" w:rsidR="00761BBA" w:rsidRDefault="00761BB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DDC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3569C62" wp14:editId="3CBA3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97D05F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C4A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40C547C" wp14:editId="5811F54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19107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D64C" w14:textId="77777777" w:rsidR="00761BBA" w:rsidRDefault="00761BBA" w:rsidP="003856C9">
      <w:pPr>
        <w:spacing w:after="0" w:line="240" w:lineRule="auto"/>
      </w:pPr>
      <w:r>
        <w:separator/>
      </w:r>
    </w:p>
  </w:footnote>
  <w:footnote w:type="continuationSeparator" w:id="0">
    <w:p w14:paraId="3A135681" w14:textId="77777777" w:rsidR="00761BBA" w:rsidRDefault="00761BB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FE17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9234BF7" wp14:editId="6A261DE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C30EA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2BEC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EF17E1A" wp14:editId="217F848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6B47E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6493"/>
    <w:multiLevelType w:val="hybridMultilevel"/>
    <w:tmpl w:val="B12A2B68"/>
    <w:lvl w:ilvl="0" w:tplc="563473D2">
      <w:numFmt w:val="bullet"/>
      <w:lvlText w:val="-"/>
      <w:lvlJc w:val="left"/>
      <w:pPr>
        <w:ind w:left="720" w:hanging="360"/>
      </w:pPr>
      <w:rPr>
        <w:rFonts w:ascii="Myriad Pro" w:eastAsiaTheme="minorHAnsi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F1"/>
    <w:rsid w:val="00052BE1"/>
    <w:rsid w:val="0007412A"/>
    <w:rsid w:val="0010199E"/>
    <w:rsid w:val="00135569"/>
    <w:rsid w:val="001765FE"/>
    <w:rsid w:val="00185F44"/>
    <w:rsid w:val="0019561F"/>
    <w:rsid w:val="001B32D2"/>
    <w:rsid w:val="00274978"/>
    <w:rsid w:val="00293B83"/>
    <w:rsid w:val="002A3621"/>
    <w:rsid w:val="002B3890"/>
    <w:rsid w:val="002B7747"/>
    <w:rsid w:val="002C77B9"/>
    <w:rsid w:val="002F485A"/>
    <w:rsid w:val="003053D9"/>
    <w:rsid w:val="00371CDE"/>
    <w:rsid w:val="003856C9"/>
    <w:rsid w:val="00396369"/>
    <w:rsid w:val="003F4D31"/>
    <w:rsid w:val="0043426C"/>
    <w:rsid w:val="00441EB9"/>
    <w:rsid w:val="0045739F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73D0A"/>
    <w:rsid w:val="005A1E51"/>
    <w:rsid w:val="005A7E57"/>
    <w:rsid w:val="00616FF4"/>
    <w:rsid w:val="0062173C"/>
    <w:rsid w:val="00626D53"/>
    <w:rsid w:val="006A3CE7"/>
    <w:rsid w:val="00743379"/>
    <w:rsid w:val="00761BBA"/>
    <w:rsid w:val="007803B7"/>
    <w:rsid w:val="007B2F5C"/>
    <w:rsid w:val="007C5F05"/>
    <w:rsid w:val="00832043"/>
    <w:rsid w:val="00832F81"/>
    <w:rsid w:val="00847117"/>
    <w:rsid w:val="008C152A"/>
    <w:rsid w:val="008C7CA2"/>
    <w:rsid w:val="008F6337"/>
    <w:rsid w:val="009770E5"/>
    <w:rsid w:val="00A41567"/>
    <w:rsid w:val="00A42F91"/>
    <w:rsid w:val="00AF1258"/>
    <w:rsid w:val="00B01E52"/>
    <w:rsid w:val="00B550FC"/>
    <w:rsid w:val="00B708F1"/>
    <w:rsid w:val="00B85871"/>
    <w:rsid w:val="00B93310"/>
    <w:rsid w:val="00BC1F18"/>
    <w:rsid w:val="00BD2E58"/>
    <w:rsid w:val="00BD5FD6"/>
    <w:rsid w:val="00BF0E85"/>
    <w:rsid w:val="00BF6BAB"/>
    <w:rsid w:val="00C007A5"/>
    <w:rsid w:val="00C33A2B"/>
    <w:rsid w:val="00C4403A"/>
    <w:rsid w:val="00CE6306"/>
    <w:rsid w:val="00D11C4D"/>
    <w:rsid w:val="00D5067A"/>
    <w:rsid w:val="00DC79BB"/>
    <w:rsid w:val="00E34D58"/>
    <w:rsid w:val="00E941EF"/>
    <w:rsid w:val="00EB1C1B"/>
    <w:rsid w:val="00F0040C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8149B"/>
  <w15:chartTrackingRefBased/>
  <w15:docId w15:val="{563113BE-7AD5-DB4F-8A8B-B2E3B7E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5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mith94henry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mith94henry.myportfol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t.co/author/henry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nrysmith/Library/Containers/com.microsoft.Word/Data/Library/Application%20Support/Microsoft/Office/16.0/DTS/en-US%7b790ADB15-85C5-6C45-8F1C-7A646EE18F5E%7d/%7bD13D36CC-A8E7-CC47-B99B-5D770B5013A1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EBCEE79649FE4B9E9F8B3F9A10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231F-D65F-C54E-B2B3-1DD4B81187EA}"/>
      </w:docPartPr>
      <w:docPartBody>
        <w:p w:rsidR="00AF46A2" w:rsidRDefault="00255E73">
          <w:pPr>
            <w:pStyle w:val="5BEBCEE79649FE4B9E9F8B3F9A105E6B"/>
          </w:pPr>
          <w:r w:rsidRPr="005152F2">
            <w:t>Your Name</w:t>
          </w:r>
        </w:p>
      </w:docPartBody>
    </w:docPart>
    <w:docPart>
      <w:docPartPr>
        <w:name w:val="6FB9427B919D7749845C652CB313D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A3175-EE71-FF47-B1AC-F24E7D68F0F0}"/>
      </w:docPartPr>
      <w:docPartBody>
        <w:p w:rsidR="00AF46A2" w:rsidRDefault="00255E73">
          <w:pPr>
            <w:pStyle w:val="6FB9427B919D7749845C652CB313D64D"/>
          </w:pPr>
          <w:r>
            <w:t>Objective</w:t>
          </w:r>
        </w:p>
      </w:docPartBody>
    </w:docPart>
    <w:docPart>
      <w:docPartPr>
        <w:name w:val="8D89D6B58A8DFC4C84D7C8C7D9FDE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ACBCC-7F09-A646-9E1E-214D7BCF9883}"/>
      </w:docPartPr>
      <w:docPartBody>
        <w:p w:rsidR="00AF46A2" w:rsidRDefault="00255E73">
          <w:pPr>
            <w:pStyle w:val="8D89D6B58A8DFC4C84D7C8C7D9FDE72E"/>
          </w:pPr>
          <w:r>
            <w:t>Skills</w:t>
          </w:r>
        </w:p>
      </w:docPartBody>
    </w:docPart>
    <w:docPart>
      <w:docPartPr>
        <w:name w:val="940680F33916564ABC4A7686D9494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5CC75-CF02-C546-8E1C-ABF9555D3260}"/>
      </w:docPartPr>
      <w:docPartBody>
        <w:p w:rsidR="00AF46A2" w:rsidRDefault="00255E73">
          <w:pPr>
            <w:pStyle w:val="940680F33916564ABC4A7686D9494EAE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3"/>
    <w:rsid w:val="00023AAB"/>
    <w:rsid w:val="000A092C"/>
    <w:rsid w:val="00255E73"/>
    <w:rsid w:val="00A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EBCEE79649FE4B9E9F8B3F9A105E6B">
    <w:name w:val="5BEBCEE79649FE4B9E9F8B3F9A105E6B"/>
  </w:style>
  <w:style w:type="paragraph" w:customStyle="1" w:styleId="6FB9427B919D7749845C652CB313D64D">
    <w:name w:val="6FB9427B919D7749845C652CB313D64D"/>
  </w:style>
  <w:style w:type="paragraph" w:customStyle="1" w:styleId="8D89D6B58A8DFC4C84D7C8C7D9FDE72E">
    <w:name w:val="8D89D6B58A8DFC4C84D7C8C7D9FDE72E"/>
  </w:style>
  <w:style w:type="paragraph" w:customStyle="1" w:styleId="940680F33916564ABC4A7686D9494EAE">
    <w:name w:val="940680F33916564ABC4A7686D9494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2C8AA-5721-E44B-945E-5D68D38B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{D13D36CC-A8E7-CC47-B99B-5D770B5013A1}tf16392740.dotx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smith</dc:creator>
  <cp:keywords/>
  <dc:description/>
  <cp:lastModifiedBy>Henry Smith</cp:lastModifiedBy>
  <cp:revision>2</cp:revision>
  <dcterms:created xsi:type="dcterms:W3CDTF">2021-07-22T12:40:00Z</dcterms:created>
  <dcterms:modified xsi:type="dcterms:W3CDTF">2021-07-22T12:40:00Z</dcterms:modified>
</cp:coreProperties>
</file>